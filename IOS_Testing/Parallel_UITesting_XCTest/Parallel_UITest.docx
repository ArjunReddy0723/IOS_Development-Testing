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A2BE6" w14:textId="524099C3" w:rsidR="00633148" w:rsidRPr="00442324" w:rsidRDefault="005F4F4D" w:rsidP="005511D2">
      <w:pPr>
        <w:pStyle w:val="Heading1"/>
      </w:pPr>
      <w:r>
        <w:t xml:space="preserve">Parallel UI Testing of IOS </w:t>
      </w:r>
      <w:r w:rsidR="00633148">
        <w:t>Application</w:t>
      </w:r>
      <w:r w:rsidR="00167B05">
        <w:t xml:space="preserve"> on multiple simulator</w:t>
      </w:r>
    </w:p>
    <w:p w14:paraId="1357A343" w14:textId="77777777" w:rsidR="005511D2" w:rsidRPr="005511D2" w:rsidRDefault="005511D2" w:rsidP="0099211E"/>
    <w:p w14:paraId="2A19606A" w14:textId="02A05914" w:rsidR="00A95C88" w:rsidRPr="005F4F4D" w:rsidRDefault="00583BB9" w:rsidP="0099211E">
      <w:pPr>
        <w:rPr>
          <w:b/>
        </w:rPr>
      </w:pPr>
      <w:r w:rsidRPr="005F4F4D">
        <w:rPr>
          <w:b/>
        </w:rPr>
        <w:t>Solution 1) Parallel</w:t>
      </w:r>
      <w:r w:rsidR="00A95C88" w:rsidRPr="005F4F4D">
        <w:rPr>
          <w:b/>
        </w:rPr>
        <w:t xml:space="preserve"> Calabash:</w:t>
      </w:r>
    </w:p>
    <w:p w14:paraId="2A949C59" w14:textId="77777777" w:rsidR="00A95C88" w:rsidRDefault="00672C7D" w:rsidP="0099211E">
      <w:hyperlink r:id="rId7" w:history="1">
        <w:r w:rsidR="00073693" w:rsidRPr="0008681D">
          <w:rPr>
            <w:rStyle w:val="Hyperlink"/>
          </w:rPr>
          <w:t>https://github.com/rajdeepv/paralle</w:t>
        </w:r>
        <w:r w:rsidR="00073693" w:rsidRPr="0008681D">
          <w:rPr>
            <w:rStyle w:val="Hyperlink"/>
          </w:rPr>
          <w:t>l</w:t>
        </w:r>
        <w:r w:rsidR="00073693" w:rsidRPr="0008681D">
          <w:rPr>
            <w:rStyle w:val="Hyperlink"/>
          </w:rPr>
          <w:t>_calabash</w:t>
        </w:r>
      </w:hyperlink>
    </w:p>
    <w:p w14:paraId="6CABC5DB" w14:textId="013E42FE" w:rsidR="00BD2BCC" w:rsidRDefault="00672C7D" w:rsidP="0099211E">
      <w:hyperlink r:id="rId8" w:history="1">
        <w:r w:rsidR="003B15A5" w:rsidRPr="0008681D">
          <w:rPr>
            <w:rStyle w:val="Hyperlink"/>
          </w:rPr>
          <w:t>https://techblog.badoo.com/blog/2015/10/22/parallel-calalabash-testing-on-iOS/</w:t>
        </w:r>
      </w:hyperlink>
    </w:p>
    <w:p w14:paraId="12EBB4F6" w14:textId="77777777" w:rsidR="005F4F4D" w:rsidRDefault="005F4F4D" w:rsidP="0099211E"/>
    <w:p w14:paraId="7F3ABFEA" w14:textId="33D4E42D" w:rsidR="003B15A5" w:rsidRDefault="003B15A5" w:rsidP="0099211E">
      <w:r>
        <w:t xml:space="preserve">Limitation: </w:t>
      </w:r>
      <w:bookmarkStart w:id="0" w:name="_GoBack"/>
      <w:bookmarkEnd w:id="0"/>
    </w:p>
    <w:p w14:paraId="4C9CBB93" w14:textId="3DE5BD73" w:rsidR="003B15A5" w:rsidRDefault="003B15A5" w:rsidP="0099211E">
      <w:r>
        <w:t>Parallel calabash gem only works with calabash-</w:t>
      </w:r>
      <w:proofErr w:type="spellStart"/>
      <w:r>
        <w:t>ios</w:t>
      </w:r>
      <w:proofErr w:type="spellEnd"/>
      <w:r>
        <w:t xml:space="preserve"> interface. Since we are using frank to interface the cucumber tests in IOS, this gem is not a useful choice. </w:t>
      </w:r>
    </w:p>
    <w:p w14:paraId="65B723D0" w14:textId="23D69A78" w:rsidR="003B15A5" w:rsidRDefault="003B15A5" w:rsidP="0099211E">
      <w:r>
        <w:t xml:space="preserve">Also, the </w:t>
      </w:r>
      <w:proofErr w:type="spellStart"/>
      <w:r>
        <w:t>git</w:t>
      </w:r>
      <w:proofErr w:type="spellEnd"/>
      <w:r>
        <w:t xml:space="preserve"> repo for IOS is no longer maintained by Raj </w:t>
      </w:r>
      <w:proofErr w:type="spellStart"/>
      <w:r>
        <w:t>Verma</w:t>
      </w:r>
      <w:proofErr w:type="spellEnd"/>
      <w:r>
        <w:t xml:space="preserve"> (The creator of this gem) and as per the short email exchange I had with him, </w:t>
      </w:r>
      <w:r w:rsidR="00F43CCD">
        <w:t>it</w:t>
      </w:r>
      <w:r>
        <w:t xml:space="preserve"> was </w:t>
      </w:r>
      <w:r w:rsidR="00F43CCD">
        <w:t>clear</w:t>
      </w:r>
      <w:r>
        <w:t xml:space="preserve"> that the current support for this gem is in question. </w:t>
      </w:r>
    </w:p>
    <w:p w14:paraId="2FCB0115" w14:textId="77777777" w:rsidR="005B613F" w:rsidRDefault="003B15A5" w:rsidP="0099211E">
      <w:r>
        <w:t xml:space="preserve">Even if the Gem is working, the solution provided by </w:t>
      </w:r>
      <w:r w:rsidR="00B07FD5">
        <w:t>Mr. Tim</w:t>
      </w:r>
      <w:r>
        <w:t xml:space="preserve"> </w:t>
      </w:r>
      <w:proofErr w:type="spellStart"/>
      <w:r>
        <w:t>Baverstock</w:t>
      </w:r>
      <w:proofErr w:type="spellEnd"/>
      <w:r w:rsidR="005B613F">
        <w:t xml:space="preserve"> </w:t>
      </w:r>
      <w:r>
        <w:t xml:space="preserve">(At </w:t>
      </w:r>
      <w:proofErr w:type="spellStart"/>
      <w:r>
        <w:t>Badoo</w:t>
      </w:r>
      <w:proofErr w:type="spellEnd"/>
      <w:r>
        <w:t>) only works with simulating multip</w:t>
      </w:r>
      <w:r w:rsidR="00B07FD5">
        <w:t xml:space="preserve">le VMs/User logins using </w:t>
      </w:r>
      <w:proofErr w:type="spellStart"/>
      <w:r w:rsidR="00B07FD5">
        <w:t>tightVNC</w:t>
      </w:r>
      <w:proofErr w:type="spellEnd"/>
      <w:r w:rsidR="00B07FD5">
        <w:t xml:space="preserve">, which is not an elegant solution to </w:t>
      </w:r>
      <w:r w:rsidR="005B613F">
        <w:t xml:space="preserve">perform. </w:t>
      </w:r>
    </w:p>
    <w:p w14:paraId="18BE9B5C" w14:textId="67AA813A" w:rsidR="003B15A5" w:rsidRDefault="00672C7D" w:rsidP="0099211E">
      <w:hyperlink r:id="rId9" w:history="1">
        <w:r w:rsidR="005B613F" w:rsidRPr="0008681D">
          <w:rPr>
            <w:rStyle w:val="Hyperlink"/>
          </w:rPr>
          <w:t>https://www.youtube.com/watch?v=D0i7i2hnoHk&amp;t=627s</w:t>
        </w:r>
      </w:hyperlink>
    </w:p>
    <w:p w14:paraId="7F22EE11" w14:textId="77777777" w:rsidR="00633148" w:rsidRDefault="00633148" w:rsidP="0099211E"/>
    <w:p w14:paraId="223ED402" w14:textId="06EB7B74" w:rsidR="00073693" w:rsidRPr="005F4F4D" w:rsidRDefault="00583BB9" w:rsidP="0099211E">
      <w:pPr>
        <w:rPr>
          <w:b/>
        </w:rPr>
      </w:pPr>
      <w:r w:rsidRPr="005F4F4D">
        <w:rPr>
          <w:b/>
        </w:rPr>
        <w:t xml:space="preserve">Solution 2) </w:t>
      </w:r>
      <w:r w:rsidR="00073693" w:rsidRPr="005F4F4D">
        <w:rPr>
          <w:b/>
        </w:rPr>
        <w:t>FB Simulator Control</w:t>
      </w:r>
      <w:r w:rsidR="005F4F4D">
        <w:rPr>
          <w:b/>
        </w:rPr>
        <w:t xml:space="preserve"> and Web Driver Agent</w:t>
      </w:r>
      <w:r w:rsidR="00073693" w:rsidRPr="005F4F4D">
        <w:rPr>
          <w:b/>
        </w:rPr>
        <w:t>:</w:t>
      </w:r>
    </w:p>
    <w:p w14:paraId="5F5803C0" w14:textId="77777777" w:rsidR="00073693" w:rsidRDefault="00672C7D" w:rsidP="0099211E">
      <w:hyperlink r:id="rId10" w:history="1">
        <w:r w:rsidR="00073693" w:rsidRPr="0008681D">
          <w:rPr>
            <w:rStyle w:val="Hyperlink"/>
          </w:rPr>
          <w:t>https://github.com/facebook/FBSimulatorControl</w:t>
        </w:r>
      </w:hyperlink>
    </w:p>
    <w:p w14:paraId="4E94D156" w14:textId="77777777" w:rsidR="00073693" w:rsidRDefault="00672C7D" w:rsidP="0099211E">
      <w:hyperlink r:id="rId11" w:history="1">
        <w:r w:rsidR="004F7F4F" w:rsidRPr="0008681D">
          <w:rPr>
            <w:rStyle w:val="Hyperlink"/>
          </w:rPr>
          <w:t>https://github.com/facebook/FBSimulatorControl/blob/master/fbsimctl/README.md</w:t>
        </w:r>
      </w:hyperlink>
    </w:p>
    <w:p w14:paraId="49400F66" w14:textId="77777777" w:rsidR="004F7F4F" w:rsidRDefault="00672C7D" w:rsidP="0099211E">
      <w:hyperlink r:id="rId12" w:history="1">
        <w:r w:rsidR="004F7F4F" w:rsidRPr="0008681D">
          <w:rPr>
            <w:rStyle w:val="Hyperlink"/>
          </w:rPr>
          <w:t>https://github.com/facebook/WebDriverAgent</w:t>
        </w:r>
      </w:hyperlink>
    </w:p>
    <w:p w14:paraId="6D920AA3" w14:textId="77777777" w:rsidR="00633148" w:rsidRDefault="00583BB9" w:rsidP="00583BB9">
      <w:r>
        <w:lastRenderedPageBreak/>
        <w:t xml:space="preserve">Limitation: </w:t>
      </w:r>
    </w:p>
    <w:p w14:paraId="399B9CF0" w14:textId="16AEFF3C" w:rsidR="004F7F4F" w:rsidRDefault="003B15A5" w:rsidP="00583BB9">
      <w:r>
        <w:t xml:space="preserve">Both gems, if used together, can be used to simulate multiple cucumber tests multiple simulator. However, the setup instructions provided by these repositories are not quite easy to understand and after several days of setup efforts, I am still stuck with an error while installing </w:t>
      </w:r>
      <w:proofErr w:type="spellStart"/>
      <w:r>
        <w:t>fbsimctl</w:t>
      </w:r>
      <w:proofErr w:type="spellEnd"/>
      <w:r>
        <w:t xml:space="preserve">. </w:t>
      </w:r>
    </w:p>
    <w:p w14:paraId="5282698D" w14:textId="77777777" w:rsidR="00633148" w:rsidRDefault="00633148" w:rsidP="00583BB9"/>
    <w:p w14:paraId="286166BF" w14:textId="3707F695" w:rsidR="003B15A5" w:rsidRDefault="003B15A5" w:rsidP="0099211E">
      <w:proofErr w:type="spellStart"/>
      <w:r>
        <w:t>Exp</w:t>
      </w:r>
      <w:proofErr w:type="spellEnd"/>
      <w:r>
        <w:t>&gt;</w:t>
      </w:r>
    </w:p>
    <w:p w14:paraId="0BB56441" w14:textId="77777777" w:rsidR="003B15A5" w:rsidRDefault="003B15A5" w:rsidP="003B15A5">
      <w:pPr>
        <w:pStyle w:val="p1"/>
      </w:pPr>
      <w:r>
        <w:rPr>
          <w:rStyle w:val="s1"/>
        </w:rPr>
        <w:t>Class _TtC10Foundation15NSSimpleCString is implemented in both /usr/local/Cellar/fbsimctl/HEAD-063478a/Frameworks/FBSimulatorControlKit.framework/Versions/A/Frameworks/libswiftFoundation.dylib (0x1071e87e8) and /Applications/Xcode.app/Contents/Frameworks/libswiftFoundation.dylib (0x107ad57e8). One of the two will be used. Which one is undefined.</w:t>
      </w:r>
    </w:p>
    <w:p w14:paraId="478B90D7" w14:textId="77777777" w:rsidR="003B15A5" w:rsidRDefault="003B15A5" w:rsidP="0099211E"/>
    <w:p w14:paraId="48D3D7AC" w14:textId="5AA92506" w:rsidR="003B15A5" w:rsidRDefault="003B15A5" w:rsidP="0099211E">
      <w:r>
        <w:t xml:space="preserve">Such kind of errors are reported on so many online portals and blogs by Users, but no one has found the definite solution for that. I have tried with latest version of </w:t>
      </w:r>
      <w:proofErr w:type="spellStart"/>
      <w:r>
        <w:t>XCode</w:t>
      </w:r>
      <w:proofErr w:type="spellEnd"/>
      <w:r>
        <w:t xml:space="preserve"> (8) and it doesn’t work. </w:t>
      </w:r>
    </w:p>
    <w:p w14:paraId="7F9A39D2" w14:textId="2DED0DDA" w:rsidR="003B15A5" w:rsidRDefault="003B15A5" w:rsidP="0099211E">
      <w:r>
        <w:t xml:space="preserve">Apart from that, I couldn’t find any online tutorial where I can find a way to use these two to run the parallel UI tests. </w:t>
      </w:r>
      <w:r w:rsidR="00583BB9">
        <w:t xml:space="preserve">Mr. </w:t>
      </w:r>
      <w:proofErr w:type="spellStart"/>
      <w:r w:rsidR="00583BB9">
        <w:t>Viktar</w:t>
      </w:r>
      <w:proofErr w:type="spellEnd"/>
      <w:r w:rsidR="00583BB9">
        <w:t xml:space="preserve"> </w:t>
      </w:r>
      <w:proofErr w:type="spellStart"/>
      <w:r w:rsidR="00583BB9">
        <w:t>Karenevich</w:t>
      </w:r>
      <w:proofErr w:type="spellEnd"/>
      <w:r w:rsidR="00583BB9">
        <w:t xml:space="preserve"> (At </w:t>
      </w:r>
      <w:proofErr w:type="spellStart"/>
      <w:r w:rsidR="00583BB9">
        <w:t>Badoo</w:t>
      </w:r>
      <w:proofErr w:type="spellEnd"/>
      <w:r w:rsidR="00583BB9">
        <w:t xml:space="preserve">) has explained how he came up entirely different approach to parallelize UI testing using calabash and Facebook. </w:t>
      </w:r>
    </w:p>
    <w:p w14:paraId="0060BA60" w14:textId="7A394107" w:rsidR="003B15A5" w:rsidRDefault="00583BB9" w:rsidP="0099211E">
      <w:r>
        <w:t xml:space="preserve">However, any kind of concrete explanation is not given on the net. After scouring internet for a week, all I could find about these two gems are their repositories. </w:t>
      </w:r>
    </w:p>
    <w:p w14:paraId="21E077B5" w14:textId="77777777" w:rsidR="004F7F4F" w:rsidRDefault="004F7F4F" w:rsidP="0099211E">
      <w:r>
        <w:t>Facebook+ Calabash:</w:t>
      </w:r>
    </w:p>
    <w:p w14:paraId="3B5D3066" w14:textId="77777777" w:rsidR="004F7F4F" w:rsidRDefault="00672C7D" w:rsidP="0099211E">
      <w:hyperlink r:id="rId13" w:history="1">
        <w:r w:rsidR="004F7F4F" w:rsidRPr="0008681D">
          <w:rPr>
            <w:rStyle w:val="Hyperlink"/>
          </w:rPr>
          <w:t>https://www.slideshare.net/badootech/ios-parallel-automation-run-faster-than-fast</w:t>
        </w:r>
      </w:hyperlink>
    </w:p>
    <w:p w14:paraId="01168423" w14:textId="01AC29F8" w:rsidR="00F519A9" w:rsidRDefault="00672C7D" w:rsidP="0099211E">
      <w:hyperlink r:id="rId14" w:history="1">
        <w:r w:rsidR="00583BB9" w:rsidRPr="0008681D">
          <w:rPr>
            <w:rStyle w:val="Hyperlink"/>
          </w:rPr>
          <w:t>https://www.youtube.com/watch?v=bAH4hky-1Ac&amp;t=139s</w:t>
        </w:r>
      </w:hyperlink>
    </w:p>
    <w:p w14:paraId="404A72B8" w14:textId="66569780" w:rsidR="00583BB9" w:rsidRDefault="00583BB9" w:rsidP="0099211E">
      <w:r>
        <w:t>Even if we somehow figure out the way to do it, again it’s a collaboration with calabash and since we are using frank, that would have been a roadblock.</w:t>
      </w:r>
    </w:p>
    <w:p w14:paraId="5C86081D" w14:textId="3F696797" w:rsidR="00583BB9" w:rsidRDefault="007877D4" w:rsidP="0099211E">
      <w:r>
        <w:t>So,</w:t>
      </w:r>
      <w:r w:rsidR="000A0B3F">
        <w:t xml:space="preserve"> </w:t>
      </w:r>
      <w:r>
        <w:t>for</w:t>
      </w:r>
      <w:r w:rsidR="000A0B3F">
        <w:t xml:space="preserve"> cucumber tests, I think we have explored </w:t>
      </w:r>
      <w:r w:rsidR="00DB4B78">
        <w:t>all</w:t>
      </w:r>
      <w:r w:rsidR="000A0B3F">
        <w:t xml:space="preserve"> our options</w:t>
      </w:r>
    </w:p>
    <w:p w14:paraId="2B025FAA" w14:textId="12D7E48A" w:rsidR="000A0B3F" w:rsidRDefault="000A0B3F" w:rsidP="0099211E">
      <w:r>
        <w:lastRenderedPageBreak/>
        <w:t xml:space="preserve">Below are the viable options for </w:t>
      </w:r>
      <w:proofErr w:type="spellStart"/>
      <w:r>
        <w:t>XCtest</w:t>
      </w:r>
      <w:proofErr w:type="spellEnd"/>
      <w:r>
        <w:t xml:space="preserve"> UI testing in IOS. These solutions can </w:t>
      </w:r>
      <w:r w:rsidR="007877D4">
        <w:t>run</w:t>
      </w:r>
      <w:r>
        <w:t xml:space="preserve"> the UI tests in parallel. </w:t>
      </w:r>
    </w:p>
    <w:p w14:paraId="25370D3C" w14:textId="77777777" w:rsidR="007877D4" w:rsidRDefault="007877D4" w:rsidP="0099211E"/>
    <w:p w14:paraId="7454190C" w14:textId="0BCF857A" w:rsidR="00583BB9" w:rsidRPr="005F4F4D" w:rsidRDefault="000A0B3F" w:rsidP="0099211E">
      <w:pPr>
        <w:rPr>
          <w:b/>
        </w:rPr>
      </w:pPr>
      <w:r w:rsidRPr="005F4F4D">
        <w:rPr>
          <w:b/>
        </w:rPr>
        <w:t xml:space="preserve">Solution 3) </w:t>
      </w:r>
      <w:proofErr w:type="spellStart"/>
      <w:r w:rsidRPr="005F4F4D">
        <w:rPr>
          <w:b/>
        </w:rPr>
        <w:t>PXCTest</w:t>
      </w:r>
      <w:proofErr w:type="spellEnd"/>
      <w:r w:rsidRPr="005F4F4D">
        <w:rPr>
          <w:b/>
        </w:rPr>
        <w:t xml:space="preserve">, and </w:t>
      </w:r>
      <w:proofErr w:type="spellStart"/>
      <w:r w:rsidRPr="005F4F4D">
        <w:rPr>
          <w:b/>
        </w:rPr>
        <w:t>XCTool</w:t>
      </w:r>
      <w:proofErr w:type="spellEnd"/>
      <w:r w:rsidRPr="005F4F4D">
        <w:rPr>
          <w:b/>
        </w:rPr>
        <w:t xml:space="preserve">: </w:t>
      </w:r>
    </w:p>
    <w:p w14:paraId="57D7E657" w14:textId="73AB0A33" w:rsidR="00F519A9" w:rsidRDefault="00F519A9" w:rsidP="0099211E">
      <w:proofErr w:type="spellStart"/>
      <w:r>
        <w:t>PXCTest</w:t>
      </w:r>
      <w:proofErr w:type="spellEnd"/>
      <w:r>
        <w:t>:</w:t>
      </w:r>
      <w:r w:rsidR="000A0B3F">
        <w:t xml:space="preserve"> Parallel testing in IOS using multiple simulators</w:t>
      </w:r>
    </w:p>
    <w:p w14:paraId="10AC7738" w14:textId="77777777" w:rsidR="00F519A9" w:rsidRDefault="00672C7D" w:rsidP="0099211E">
      <w:hyperlink r:id="rId15" w:history="1">
        <w:r w:rsidR="00F519A9" w:rsidRPr="0008681D">
          <w:rPr>
            <w:rStyle w:val="Hyperlink"/>
          </w:rPr>
          <w:t>https://github.com/plu/pxctest</w:t>
        </w:r>
      </w:hyperlink>
    </w:p>
    <w:p w14:paraId="43665598" w14:textId="5120EBF4" w:rsidR="00F519A9" w:rsidRPr="000A0B3F" w:rsidRDefault="00F519A9" w:rsidP="0099211E">
      <w:pPr>
        <w:rPr>
          <w:rFonts w:ascii="Calibri" w:eastAsia="Times New Roman" w:hAnsi="Calibri" w:cs="Times New Roman"/>
          <w:color w:val="24292E"/>
          <w:shd w:val="clear" w:color="auto" w:fill="FFFFFF"/>
          <w:lang w:eastAsia="en-US"/>
        </w:rPr>
      </w:pPr>
      <w:r>
        <w:t xml:space="preserve">FB </w:t>
      </w:r>
      <w:proofErr w:type="spellStart"/>
      <w:r>
        <w:t>XCtool</w:t>
      </w:r>
      <w:proofErr w:type="spellEnd"/>
      <w:r w:rsidRPr="000A0B3F">
        <w:rPr>
          <w:rFonts w:ascii="Calibri" w:hAnsi="Calibri"/>
        </w:rPr>
        <w:t>:</w:t>
      </w:r>
      <w:r w:rsidR="000A0B3F" w:rsidRPr="000A0B3F">
        <w:rPr>
          <w:rFonts w:ascii="Calibri" w:hAnsi="Calibri"/>
        </w:rPr>
        <w:t xml:space="preserve"> </w:t>
      </w:r>
      <w:r w:rsidR="000A0B3F">
        <w:rPr>
          <w:rFonts w:ascii="Calibri" w:hAnsi="Calibri"/>
        </w:rPr>
        <w:tab/>
      </w:r>
      <w:r w:rsidR="000A0B3F" w:rsidRPr="000A0B3F">
        <w:rPr>
          <w:rFonts w:ascii="Calibri" w:eastAsia="Times New Roman" w:hAnsi="Calibri" w:cs="Times New Roman"/>
          <w:color w:val="24292E"/>
          <w:shd w:val="clear" w:color="auto" w:fill="FFFFFF"/>
          <w:lang w:eastAsia="en-US"/>
        </w:rPr>
        <w:t xml:space="preserve">An extension for Apple's </w:t>
      </w:r>
      <w:proofErr w:type="spellStart"/>
      <w:r w:rsidR="000A0B3F" w:rsidRPr="000A0B3F">
        <w:rPr>
          <w:rFonts w:ascii="Calibri" w:eastAsia="Times New Roman" w:hAnsi="Calibri" w:cs="Times New Roman"/>
          <w:color w:val="24292E"/>
          <w:shd w:val="clear" w:color="auto" w:fill="FFFFFF"/>
          <w:lang w:eastAsia="en-US"/>
        </w:rPr>
        <w:t>xcodebuild</w:t>
      </w:r>
      <w:proofErr w:type="spellEnd"/>
      <w:r w:rsidR="000A0B3F" w:rsidRPr="000A0B3F">
        <w:rPr>
          <w:rFonts w:ascii="Calibri" w:eastAsia="Times New Roman" w:hAnsi="Calibri" w:cs="Times New Roman"/>
          <w:color w:val="24292E"/>
          <w:shd w:val="clear" w:color="auto" w:fill="FFFFFF"/>
          <w:lang w:eastAsia="en-US"/>
        </w:rPr>
        <w:t xml:space="preserve"> that makes it easier to test iOS and </w:t>
      </w:r>
      <w:proofErr w:type="spellStart"/>
      <w:r w:rsidR="000A0B3F" w:rsidRPr="000A0B3F">
        <w:rPr>
          <w:rFonts w:ascii="Calibri" w:eastAsia="Times New Roman" w:hAnsi="Calibri" w:cs="Times New Roman"/>
          <w:color w:val="24292E"/>
          <w:shd w:val="clear" w:color="auto" w:fill="FFFFFF"/>
          <w:lang w:eastAsia="en-US"/>
        </w:rPr>
        <w:t>macOS</w:t>
      </w:r>
      <w:proofErr w:type="spellEnd"/>
      <w:r w:rsidR="000A0B3F" w:rsidRPr="000A0B3F">
        <w:rPr>
          <w:rFonts w:ascii="Calibri" w:eastAsia="Times New Roman" w:hAnsi="Calibri" w:cs="Times New Roman"/>
          <w:color w:val="24292E"/>
          <w:shd w:val="clear" w:color="auto" w:fill="FFFFFF"/>
          <w:lang w:eastAsia="en-US"/>
        </w:rPr>
        <w:t xml:space="preserve"> apps</w:t>
      </w:r>
      <w:r w:rsidR="000A0B3F">
        <w:rPr>
          <w:rFonts w:ascii="Calibri" w:eastAsia="Times New Roman" w:hAnsi="Calibri" w:cs="Times New Roman"/>
          <w:color w:val="24292E"/>
          <w:shd w:val="clear" w:color="auto" w:fill="FFFFFF"/>
          <w:lang w:eastAsia="en-US"/>
        </w:rPr>
        <w:t>. This can run tests parallel on multiple cores and thus increases the efficiency and decreases the time taken.</w:t>
      </w:r>
    </w:p>
    <w:p w14:paraId="7708D637" w14:textId="77777777" w:rsidR="000A0B3F" w:rsidRDefault="00672C7D" w:rsidP="0099211E">
      <w:hyperlink r:id="rId16" w:history="1">
        <w:r w:rsidR="00F519A9" w:rsidRPr="0008681D">
          <w:rPr>
            <w:rStyle w:val="Hyperlink"/>
          </w:rPr>
          <w:t>https://github.com/facebook/xctool</w:t>
        </w:r>
      </w:hyperlink>
    </w:p>
    <w:p w14:paraId="3D01DEDC" w14:textId="77777777" w:rsidR="000A0B3F" w:rsidRDefault="000A0B3F" w:rsidP="0099211E"/>
    <w:p w14:paraId="33404DD9" w14:textId="383A074E" w:rsidR="000A0B3F" w:rsidRDefault="000A0B3F" w:rsidP="0099211E">
      <w:r>
        <w:t xml:space="preserve">But wait, </w:t>
      </w:r>
      <w:r w:rsidR="007877D4">
        <w:t>why</w:t>
      </w:r>
      <w:r>
        <w:t xml:space="preserve"> not merge those two and get something good out of both. We don’t have to, as LinkedIn has already done it and made it open source so that everyone can use it. Have a look: </w:t>
      </w:r>
    </w:p>
    <w:p w14:paraId="00239CCD" w14:textId="77777777" w:rsidR="000A0B3F" w:rsidRDefault="00672C7D" w:rsidP="000A0B3F">
      <w:hyperlink r:id="rId17" w:history="1">
        <w:r w:rsidR="000A0B3F" w:rsidRPr="0008681D">
          <w:rPr>
            <w:rStyle w:val="Hyperlink"/>
          </w:rPr>
          <w:t>http://opensourceforu.com/2017/01/linkedin-ios-ui-testing-tool-bluepill/</w:t>
        </w:r>
      </w:hyperlink>
    </w:p>
    <w:p w14:paraId="12C4E324" w14:textId="77777777" w:rsidR="000A0B3F" w:rsidRDefault="000A0B3F" w:rsidP="0099211E"/>
    <w:p w14:paraId="7789EE19" w14:textId="2BEC6F56" w:rsidR="005F4F4D" w:rsidRPr="005F4F4D" w:rsidRDefault="005F4F4D" w:rsidP="0099211E">
      <w:pPr>
        <w:rPr>
          <w:b/>
        </w:rPr>
      </w:pPr>
      <w:r w:rsidRPr="005F4F4D">
        <w:rPr>
          <w:b/>
        </w:rPr>
        <w:t xml:space="preserve">Solution 4) </w:t>
      </w:r>
      <w:proofErr w:type="spellStart"/>
      <w:r w:rsidRPr="005F4F4D">
        <w:rPr>
          <w:b/>
        </w:rPr>
        <w:t>Bluepill</w:t>
      </w:r>
      <w:proofErr w:type="spellEnd"/>
      <w:r w:rsidRPr="005F4F4D">
        <w:rPr>
          <w:b/>
        </w:rPr>
        <w:t>:</w:t>
      </w:r>
    </w:p>
    <w:p w14:paraId="4C037EBA" w14:textId="01801FC9" w:rsidR="007877D4" w:rsidRPr="007877D4" w:rsidRDefault="007877D4" w:rsidP="0099211E">
      <w:pPr>
        <w:rPr>
          <w:rFonts w:ascii="Times New Roman" w:eastAsia="Times New Roman" w:hAnsi="Times New Roman" w:cs="Times New Roman"/>
          <w:color w:val="auto"/>
          <w:sz w:val="24"/>
          <w:szCs w:val="24"/>
          <w:lang w:eastAsia="en-US"/>
        </w:rPr>
      </w:pPr>
      <w:r>
        <w:rPr>
          <w:rFonts w:ascii="Calibri" w:eastAsia="Times New Roman" w:hAnsi="Calibri" w:cs="Times New Roman"/>
          <w:color w:val="24292E"/>
          <w:shd w:val="clear" w:color="auto" w:fill="FFFFFF"/>
          <w:lang w:eastAsia="en-US"/>
        </w:rPr>
        <w:t>R</w:t>
      </w:r>
      <w:r w:rsidRPr="007877D4">
        <w:rPr>
          <w:rFonts w:ascii="Calibri" w:eastAsia="Times New Roman" w:hAnsi="Calibri" w:cs="Times New Roman"/>
          <w:color w:val="24292E"/>
          <w:shd w:val="clear" w:color="auto" w:fill="FFFFFF"/>
          <w:lang w:eastAsia="en-US"/>
        </w:rPr>
        <w:t>eliable iOS testing tool that runs UI tests using multiple simulators on a single machine</w:t>
      </w:r>
    </w:p>
    <w:p w14:paraId="3D218DCC" w14:textId="5C8AFFE5" w:rsidR="007877D4" w:rsidRDefault="00672C7D" w:rsidP="0099211E">
      <w:hyperlink r:id="rId18" w:history="1">
        <w:r w:rsidR="007877D4" w:rsidRPr="0008681D">
          <w:rPr>
            <w:rStyle w:val="Hyperlink"/>
          </w:rPr>
          <w:t>https://github.com/linkedin/bluepill</w:t>
        </w:r>
      </w:hyperlink>
    </w:p>
    <w:p w14:paraId="406EB224" w14:textId="39D968DB" w:rsidR="007877D4" w:rsidRDefault="007877D4" w:rsidP="0099211E">
      <w:r>
        <w:t xml:space="preserve">Only problem with </w:t>
      </w:r>
      <w:proofErr w:type="spellStart"/>
      <w:r>
        <w:t>bluepill</w:t>
      </w:r>
      <w:proofErr w:type="spellEnd"/>
      <w:r>
        <w:t xml:space="preserve"> is that it doesn’t have any formula for homebrew and setting up is difficult. Luckily, I found a post which helped me ease the process by using Fastlane.</w:t>
      </w:r>
    </w:p>
    <w:p w14:paraId="63245EAF" w14:textId="77777777" w:rsidR="007877D4" w:rsidRDefault="00672C7D" w:rsidP="007877D4">
      <w:pPr>
        <w:pStyle w:val="Heading2"/>
      </w:pPr>
      <w:hyperlink r:id="rId19" w:history="1">
        <w:r w:rsidR="007877D4" w:rsidRPr="0008681D">
          <w:rPr>
            <w:rStyle w:val="Hyperlink"/>
          </w:rPr>
          <w:t>https://medium.com/@shashikant.jagtap/running-xcuitests-in-parallel-with-fastlane-and-bluepill-370e8ba90958</w:t>
        </w:r>
      </w:hyperlink>
    </w:p>
    <w:p w14:paraId="2EFAB5FC" w14:textId="77777777" w:rsidR="007877D4" w:rsidRDefault="007877D4" w:rsidP="0099211E"/>
    <w:p w14:paraId="4B8F9D54" w14:textId="36DD12A8" w:rsidR="00CE2652" w:rsidRDefault="00CE2652" w:rsidP="0099211E">
      <w:r>
        <w:lastRenderedPageBreak/>
        <w:t xml:space="preserve">I am still stuck at one place with this solution, and I am trying to figure out the error that is shown. But it triggers the multiple simulators and test runs are happening simultaneously. </w:t>
      </w:r>
    </w:p>
    <w:p w14:paraId="5A2179DE" w14:textId="286F1922" w:rsidR="00CE2652" w:rsidRDefault="00CE2652" w:rsidP="0099211E">
      <w:r>
        <w:t xml:space="preserve">This would be the best possible solution if you are using </w:t>
      </w:r>
      <w:proofErr w:type="spellStart"/>
      <w:r>
        <w:t>XCode</w:t>
      </w:r>
      <w:proofErr w:type="spellEnd"/>
      <w:r>
        <w:t xml:space="preserve"> 8. But thanks to Apple, </w:t>
      </w:r>
      <w:proofErr w:type="spellStart"/>
      <w:r>
        <w:t>XCode</w:t>
      </w:r>
      <w:proofErr w:type="spellEnd"/>
      <w:r>
        <w:t xml:space="preserve"> 9 now supports multiple simulators and facilitates parallel UI testing. </w:t>
      </w:r>
    </w:p>
    <w:p w14:paraId="4E0ECA2E" w14:textId="05154169" w:rsidR="00CE2652" w:rsidRDefault="00CE2652" w:rsidP="0099211E">
      <w:r>
        <w:t xml:space="preserve"> </w:t>
      </w:r>
    </w:p>
    <w:p w14:paraId="4923FFB3" w14:textId="36716205" w:rsidR="00CE2652" w:rsidRPr="005F4F4D" w:rsidRDefault="005F4F4D" w:rsidP="0099211E">
      <w:pPr>
        <w:rPr>
          <w:b/>
        </w:rPr>
      </w:pPr>
      <w:r w:rsidRPr="005F4F4D">
        <w:rPr>
          <w:b/>
        </w:rPr>
        <w:t>Solution 5</w:t>
      </w:r>
      <w:r w:rsidR="00CE2652" w:rsidRPr="005F4F4D">
        <w:rPr>
          <w:b/>
        </w:rPr>
        <w:t xml:space="preserve">) </w:t>
      </w:r>
      <w:proofErr w:type="spellStart"/>
      <w:r w:rsidR="00CE2652" w:rsidRPr="005F4F4D">
        <w:rPr>
          <w:b/>
        </w:rPr>
        <w:t>XCode</w:t>
      </w:r>
      <w:proofErr w:type="spellEnd"/>
      <w:r w:rsidR="00CE2652" w:rsidRPr="005F4F4D">
        <w:rPr>
          <w:b/>
        </w:rPr>
        <w:t xml:space="preserve"> 9 – Beta</w:t>
      </w:r>
      <w:r w:rsidR="00ED7AA7">
        <w:rPr>
          <w:b/>
        </w:rPr>
        <w:t>:</w:t>
      </w:r>
    </w:p>
    <w:p w14:paraId="79700160" w14:textId="77777777" w:rsidR="00CE2652" w:rsidRDefault="00672C7D" w:rsidP="00CE2652">
      <w:hyperlink r:id="rId20" w:history="1">
        <w:r w:rsidR="00CE2652" w:rsidRPr="0008681D">
          <w:rPr>
            <w:rStyle w:val="Hyperlink"/>
          </w:rPr>
          <w:t>https://medium.com/@t.camin/parallelizing-ui-tests-28c16000f141</w:t>
        </w:r>
      </w:hyperlink>
    </w:p>
    <w:p w14:paraId="58F1CACA" w14:textId="77777777" w:rsidR="00CE2652" w:rsidRDefault="00672C7D" w:rsidP="00CE2652">
      <w:hyperlink r:id="rId21" w:history="1">
        <w:r w:rsidR="00CE2652" w:rsidRPr="0008681D">
          <w:rPr>
            <w:rStyle w:val="Hyperlink"/>
          </w:rPr>
          <w:t>https://developer.apple.com/videos/play/wwdc2017/409/</w:t>
        </w:r>
      </w:hyperlink>
    </w:p>
    <w:p w14:paraId="75321944" w14:textId="77777777" w:rsidR="007877D4" w:rsidRDefault="007877D4" w:rsidP="0099211E"/>
    <w:p w14:paraId="36CA39F3" w14:textId="1A3B1BAE" w:rsidR="00ED7AA7" w:rsidRDefault="00ED7AA7" w:rsidP="0099211E">
      <w:r>
        <w:t xml:space="preserve">Limitation: Not much research has been done on this by me, but major limitation as of now is to wait till </w:t>
      </w:r>
      <w:proofErr w:type="spellStart"/>
      <w:r>
        <w:t>XCode</w:t>
      </w:r>
      <w:proofErr w:type="spellEnd"/>
      <w:r>
        <w:t xml:space="preserve"> 9 official release since it is not supported in </w:t>
      </w:r>
      <w:proofErr w:type="spellStart"/>
      <w:r>
        <w:t>xCode</w:t>
      </w:r>
      <w:proofErr w:type="spellEnd"/>
      <w:r>
        <w:t xml:space="preserve"> 8. </w:t>
      </w:r>
    </w:p>
    <w:p w14:paraId="18F5592A" w14:textId="77777777" w:rsidR="00673D6C" w:rsidRDefault="00673D6C" w:rsidP="0099211E"/>
    <w:p w14:paraId="176A6352" w14:textId="77777777" w:rsidR="00673D6C" w:rsidRDefault="00673D6C" w:rsidP="0099211E"/>
    <w:p w14:paraId="47EE6F2D" w14:textId="290EEF5F" w:rsidR="00F519A9" w:rsidRDefault="00F519A9" w:rsidP="0099211E">
      <w:r>
        <w:br/>
      </w:r>
    </w:p>
    <w:p w14:paraId="212BEBB7" w14:textId="77777777" w:rsidR="00F519A9" w:rsidRDefault="00F519A9" w:rsidP="0099211E"/>
    <w:p w14:paraId="509CFB51" w14:textId="77777777" w:rsidR="003E7D0B" w:rsidRPr="0099211E" w:rsidRDefault="003E7D0B" w:rsidP="0099211E"/>
    <w:sectPr w:rsidR="003E7D0B" w:rsidRPr="0099211E">
      <w:footerReference w:type="default" r:id="rId22"/>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12E57" w14:textId="77777777" w:rsidR="00672C7D" w:rsidRDefault="00672C7D">
      <w:r>
        <w:separator/>
      </w:r>
    </w:p>
    <w:p w14:paraId="0F9BC3DB" w14:textId="77777777" w:rsidR="00672C7D" w:rsidRDefault="00672C7D"/>
  </w:endnote>
  <w:endnote w:type="continuationSeparator" w:id="0">
    <w:p w14:paraId="7D082F5D" w14:textId="77777777" w:rsidR="00672C7D" w:rsidRDefault="00672C7D">
      <w:r>
        <w:continuationSeparator/>
      </w:r>
    </w:p>
    <w:p w14:paraId="3E0E077C" w14:textId="77777777" w:rsidR="00672C7D" w:rsidRDefault="00672C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BAE2294" w14:textId="77777777" w:rsidR="00F17927" w:rsidRDefault="00742D9F">
        <w:pPr>
          <w:pStyle w:val="Footer"/>
        </w:pPr>
        <w:r>
          <w:fldChar w:fldCharType="begin"/>
        </w:r>
        <w:r>
          <w:instrText xml:space="preserve"> PAGE   \* MERGEFORMAT </w:instrText>
        </w:r>
        <w:r>
          <w:fldChar w:fldCharType="separate"/>
        </w:r>
        <w:r w:rsidR="00BB0831">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72CED" w14:textId="77777777" w:rsidR="00672C7D" w:rsidRDefault="00672C7D">
      <w:r>
        <w:separator/>
      </w:r>
    </w:p>
    <w:p w14:paraId="38A36AF2" w14:textId="77777777" w:rsidR="00672C7D" w:rsidRDefault="00672C7D"/>
  </w:footnote>
  <w:footnote w:type="continuationSeparator" w:id="0">
    <w:p w14:paraId="7A01FF3B" w14:textId="77777777" w:rsidR="00672C7D" w:rsidRDefault="00672C7D">
      <w:r>
        <w:continuationSeparator/>
      </w:r>
    </w:p>
    <w:p w14:paraId="39A96F3F" w14:textId="77777777" w:rsidR="00672C7D" w:rsidRDefault="00672C7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11E"/>
    <w:rsid w:val="00073693"/>
    <w:rsid w:val="000A0B3F"/>
    <w:rsid w:val="00167B05"/>
    <w:rsid w:val="003B15A5"/>
    <w:rsid w:val="003E7D0B"/>
    <w:rsid w:val="00442324"/>
    <w:rsid w:val="004C3253"/>
    <w:rsid w:val="004F7F4F"/>
    <w:rsid w:val="005511D2"/>
    <w:rsid w:val="00583BB9"/>
    <w:rsid w:val="005B613F"/>
    <w:rsid w:val="005F4BDC"/>
    <w:rsid w:val="005F4F4D"/>
    <w:rsid w:val="005F5BCB"/>
    <w:rsid w:val="00633148"/>
    <w:rsid w:val="00672C7D"/>
    <w:rsid w:val="00673D6C"/>
    <w:rsid w:val="00742D9F"/>
    <w:rsid w:val="007877D4"/>
    <w:rsid w:val="00792CB9"/>
    <w:rsid w:val="0099211E"/>
    <w:rsid w:val="00994387"/>
    <w:rsid w:val="009B4019"/>
    <w:rsid w:val="00A95C88"/>
    <w:rsid w:val="00B07FD5"/>
    <w:rsid w:val="00BB0831"/>
    <w:rsid w:val="00BD2BCC"/>
    <w:rsid w:val="00C32C95"/>
    <w:rsid w:val="00CE2652"/>
    <w:rsid w:val="00DB4B78"/>
    <w:rsid w:val="00E34834"/>
    <w:rsid w:val="00E43AE3"/>
    <w:rsid w:val="00ED6994"/>
    <w:rsid w:val="00ED7AA7"/>
    <w:rsid w:val="00F17927"/>
    <w:rsid w:val="00F43CCD"/>
    <w:rsid w:val="00F519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07E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p1">
    <w:name w:val="p1"/>
    <w:basedOn w:val="Normal"/>
    <w:rsid w:val="003B15A5"/>
    <w:pPr>
      <w:shd w:val="clear" w:color="auto" w:fill="FFFFFF"/>
      <w:spacing w:after="0" w:line="240" w:lineRule="auto"/>
    </w:pPr>
    <w:rPr>
      <w:rFonts w:ascii="Menlo" w:hAnsi="Menlo" w:cs="Menlo"/>
      <w:color w:val="000000"/>
      <w:sz w:val="17"/>
      <w:szCs w:val="17"/>
      <w:lang w:eastAsia="en-US"/>
    </w:rPr>
  </w:style>
  <w:style w:type="character" w:customStyle="1" w:styleId="s1">
    <w:name w:val="s1"/>
    <w:basedOn w:val="DefaultParagraphFont"/>
    <w:rsid w:val="003B15A5"/>
  </w:style>
  <w:style w:type="character" w:styleId="FollowedHyperlink">
    <w:name w:val="FollowedHyperlink"/>
    <w:basedOn w:val="DefaultParagraphFont"/>
    <w:uiPriority w:val="99"/>
    <w:semiHidden/>
    <w:unhideWhenUsed/>
    <w:rsid w:val="003B15A5"/>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52073">
      <w:bodyDiv w:val="1"/>
      <w:marLeft w:val="0"/>
      <w:marRight w:val="0"/>
      <w:marTop w:val="0"/>
      <w:marBottom w:val="0"/>
      <w:divBdr>
        <w:top w:val="none" w:sz="0" w:space="0" w:color="auto"/>
        <w:left w:val="none" w:sz="0" w:space="0" w:color="auto"/>
        <w:bottom w:val="none" w:sz="0" w:space="0" w:color="auto"/>
        <w:right w:val="none" w:sz="0" w:space="0" w:color="auto"/>
      </w:divBdr>
    </w:div>
    <w:div w:id="362098181">
      <w:bodyDiv w:val="1"/>
      <w:marLeft w:val="0"/>
      <w:marRight w:val="0"/>
      <w:marTop w:val="0"/>
      <w:marBottom w:val="0"/>
      <w:divBdr>
        <w:top w:val="none" w:sz="0" w:space="0" w:color="auto"/>
        <w:left w:val="none" w:sz="0" w:space="0" w:color="auto"/>
        <w:bottom w:val="none" w:sz="0" w:space="0" w:color="auto"/>
        <w:right w:val="none" w:sz="0" w:space="0" w:color="auto"/>
      </w:divBdr>
    </w:div>
    <w:div w:id="46951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D0i7i2hnoHk&amp;t=627s" TargetMode="External"/><Relationship Id="rId20" Type="http://schemas.openxmlformats.org/officeDocument/2006/relationships/hyperlink" Target="https://medium.com/@t.camin/parallelizing-ui-tests-28c16000f141" TargetMode="External"/><Relationship Id="rId21" Type="http://schemas.openxmlformats.org/officeDocument/2006/relationships/hyperlink" Target="https://developer.apple.com/videos/play/wwdc2017/409/"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facebook/FBSimulatorControl" TargetMode="External"/><Relationship Id="rId11" Type="http://schemas.openxmlformats.org/officeDocument/2006/relationships/hyperlink" Target="https://github.com/facebook/FBSimulatorControl/blob/master/fbsimctl/README.md" TargetMode="External"/><Relationship Id="rId12" Type="http://schemas.openxmlformats.org/officeDocument/2006/relationships/hyperlink" Target="https://github.com/facebook/WebDriverAgent" TargetMode="External"/><Relationship Id="rId13" Type="http://schemas.openxmlformats.org/officeDocument/2006/relationships/hyperlink" Target="https://www.slideshare.net/badootech/ios-parallel-automation-run-faster-than-fast" TargetMode="External"/><Relationship Id="rId14" Type="http://schemas.openxmlformats.org/officeDocument/2006/relationships/hyperlink" Target="https://www.youtube.com/watch?v=bAH4hky-1Ac&amp;t=139s" TargetMode="External"/><Relationship Id="rId15" Type="http://schemas.openxmlformats.org/officeDocument/2006/relationships/hyperlink" Target="https://github.com/plu/pxctest" TargetMode="External"/><Relationship Id="rId16" Type="http://schemas.openxmlformats.org/officeDocument/2006/relationships/hyperlink" Target="https://github.com/facebook/xctool" TargetMode="External"/><Relationship Id="rId17" Type="http://schemas.openxmlformats.org/officeDocument/2006/relationships/hyperlink" Target="http://opensourceforu.com/2017/01/linkedin-ios-ui-testing-tool-bluepill/" TargetMode="External"/><Relationship Id="rId18" Type="http://schemas.openxmlformats.org/officeDocument/2006/relationships/hyperlink" Target="https://github.com/linkedin/bluepill" TargetMode="External"/><Relationship Id="rId19" Type="http://schemas.openxmlformats.org/officeDocument/2006/relationships/hyperlink" Target="https://medium.com/@shashikant.jagtap/running-xcuitests-in-parallel-with-fastlane-and-bluepill-370e8ba9095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ajdeepv/parallel_calabash" TargetMode="External"/><Relationship Id="rId8" Type="http://schemas.openxmlformats.org/officeDocument/2006/relationships/hyperlink" Target="https://techblog.badoo.com/blog/2015/10/22/parallel-calalabash-testing-on-i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ubhatt/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63</TotalTime>
  <Pages>4</Pages>
  <Words>854</Words>
  <Characters>4868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Rushi</dc:creator>
  <cp:keywords/>
  <dc:description/>
  <cp:lastModifiedBy>Bhatt, Rushi</cp:lastModifiedBy>
  <cp:revision>9</cp:revision>
  <dcterms:created xsi:type="dcterms:W3CDTF">2017-06-13T18:02:00Z</dcterms:created>
  <dcterms:modified xsi:type="dcterms:W3CDTF">2017-06-24T17:05:00Z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